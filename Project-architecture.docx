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358" w:rsidRPr="00DF4965" w:rsidRDefault="00D44E63" w:rsidP="006B48D3">
      <w:pPr>
        <w:pStyle w:val="a3"/>
      </w:pPr>
      <w:proofErr w:type="spellStart"/>
      <w:r>
        <w:rPr>
          <w:lang w:val="en-US"/>
        </w:rPr>
        <w:t>Melrowe</w:t>
      </w:r>
      <w:proofErr w:type="spellEnd"/>
      <w:r>
        <w:rPr>
          <w:lang w:val="en-US"/>
        </w:rPr>
        <w:t xml:space="preserve"> team</w:t>
      </w:r>
      <w:r w:rsidR="00DF6D01">
        <w:rPr>
          <w:lang w:val="en-US"/>
        </w:rPr>
        <w:t xml:space="preserve">: </w:t>
      </w:r>
      <w:r w:rsidR="00AE62BC">
        <w:rPr>
          <w:lang w:val="en-US"/>
        </w:rPr>
        <w:t>P</w:t>
      </w:r>
      <w:r w:rsidR="00DF6D01">
        <w:rPr>
          <w:lang w:val="en-US"/>
        </w:rPr>
        <w:t>roject architecture</w:t>
      </w:r>
    </w:p>
    <w:p w:rsidR="000D054A" w:rsidRDefault="000D054A">
      <w:pPr>
        <w:pStyle w:val="1"/>
        <w:rPr>
          <w:sz w:val="32"/>
          <w:lang w:val="en-US"/>
        </w:rPr>
      </w:pPr>
      <w:r w:rsidRPr="000D054A">
        <w:rPr>
          <w:sz w:val="32"/>
          <w:lang w:val="en-US"/>
        </w:rPr>
        <w:t>General info about technological stack</w:t>
      </w:r>
      <w:r w:rsidR="00797FF2">
        <w:rPr>
          <w:sz w:val="32"/>
          <w:lang w:val="en-US"/>
        </w:rPr>
        <w:t xml:space="preserve"> used in project development</w:t>
      </w:r>
      <w:r w:rsidRPr="000D054A">
        <w:rPr>
          <w:sz w:val="32"/>
          <w:lang w:val="en-US"/>
        </w:rPr>
        <w:t>:</w:t>
      </w:r>
    </w:p>
    <w:p w:rsidR="00E760AD" w:rsidRDefault="00037C4C" w:rsidP="009D791F">
      <w:pPr>
        <w:rPr>
          <w:lang w:val="en-US"/>
        </w:rPr>
      </w:pPr>
      <w:r w:rsidRPr="00037C4C">
        <w:rPr>
          <w:b/>
          <w:lang w:val="en-US"/>
        </w:rPr>
        <w:t>Back-end:</w:t>
      </w:r>
      <w:r>
        <w:rPr>
          <w:lang w:val="en-US"/>
        </w:rPr>
        <w:t xml:space="preserve"> .NET</w:t>
      </w:r>
      <w:r w:rsidR="009B131B">
        <w:rPr>
          <w:lang w:val="en-US"/>
        </w:rPr>
        <w:t xml:space="preserve"> 4.6,</w:t>
      </w:r>
      <w:bookmarkStart w:id="0" w:name="_GoBack"/>
      <w:bookmarkEnd w:id="0"/>
      <w:r>
        <w:rPr>
          <w:lang w:val="en-US"/>
        </w:rPr>
        <w:t xml:space="preserve"> Entity Framework.</w:t>
      </w:r>
    </w:p>
    <w:p w:rsidR="00E760AD" w:rsidRDefault="00E760AD" w:rsidP="009D791F">
      <w:pPr>
        <w:rPr>
          <w:lang w:val="en-US"/>
        </w:rPr>
      </w:pPr>
      <w:r w:rsidRPr="00325983">
        <w:rPr>
          <w:b/>
          <w:lang w:val="en-US"/>
        </w:rPr>
        <w:t>Front-end:</w:t>
      </w:r>
      <w:r>
        <w:rPr>
          <w:lang w:val="en-US"/>
        </w:rPr>
        <w:t xml:space="preserve"> </w:t>
      </w:r>
      <w:r w:rsidR="00D210B0">
        <w:rPr>
          <w:lang w:val="en-US"/>
        </w:rPr>
        <w:t>Angular</w:t>
      </w:r>
      <w:r>
        <w:rPr>
          <w:lang w:val="en-US"/>
        </w:rPr>
        <w:t>.</w:t>
      </w:r>
    </w:p>
    <w:p w:rsidR="005C2A68" w:rsidRPr="000D054A" w:rsidRDefault="00EB09B9" w:rsidP="009D791F">
      <w:pPr>
        <w:rPr>
          <w:lang w:val="en-US"/>
        </w:rPr>
      </w:pPr>
      <w:r w:rsidRPr="00325983">
        <w:rPr>
          <w:b/>
          <w:lang w:val="en-US"/>
        </w:rPr>
        <w:t xml:space="preserve">DataBase: </w:t>
      </w:r>
      <w:r w:rsidR="00325983">
        <w:rPr>
          <w:lang w:val="en-US"/>
        </w:rPr>
        <w:t>MS SQL</w:t>
      </w:r>
      <w:r>
        <w:rPr>
          <w:lang w:val="en-US"/>
        </w:rPr>
        <w:t>.</w:t>
      </w:r>
    </w:p>
    <w:p w:rsidR="00FC1358" w:rsidRPr="006B72E4" w:rsidRDefault="0021028D">
      <w:pPr>
        <w:pStyle w:val="1"/>
        <w:rPr>
          <w:lang w:val="en-US"/>
        </w:rPr>
      </w:pPr>
      <w:r w:rsidRPr="0021028D">
        <w:t>Entity-relationship mode</w:t>
      </w:r>
      <w:r w:rsidR="006B72E4">
        <w:rPr>
          <w:lang w:val="en-US"/>
        </w:rPr>
        <w:t>l</w:t>
      </w:r>
    </w:p>
    <w:p w:rsidR="006802C2" w:rsidRDefault="00807408" w:rsidP="006802C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6463665" cy="4642485"/>
            <wp:effectExtent l="0" t="0" r="63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2E4">
        <w:rPr>
          <w:lang w:val="en-US"/>
        </w:rPr>
        <w:t xml:space="preserve">In the diagram </w:t>
      </w:r>
      <w:r w:rsidR="00E00AEF">
        <w:rPr>
          <w:lang w:val="en-US"/>
        </w:rPr>
        <w:t>below</w:t>
      </w:r>
      <w:r w:rsidR="006B72E4">
        <w:rPr>
          <w:lang w:val="en-US"/>
        </w:rPr>
        <w:t xml:space="preserve"> we present our entity-relationship model.</w:t>
      </w:r>
    </w:p>
    <w:p w:rsidR="00F72FFB" w:rsidRDefault="00F72FFB" w:rsidP="006802C2">
      <w:pP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val="en-US"/>
        </w:rPr>
      </w:pPr>
    </w:p>
    <w:p w:rsidR="006802C2" w:rsidRPr="00010A6C" w:rsidRDefault="006D1D2B" w:rsidP="006802C2">
      <w: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val="en-US"/>
        </w:rPr>
        <w:lastRenderedPageBreak/>
        <w:t xml:space="preserve">Components </w:t>
      </w:r>
      <w:r w:rsidR="006802C2"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val="en-US"/>
        </w:rPr>
        <w:t>diagram</w:t>
      </w:r>
    </w:p>
    <w:p w:rsidR="00010A6C" w:rsidRPr="00010A6C" w:rsidRDefault="00AE62BC" w:rsidP="00010A6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537948</wp:posOffset>
            </wp:positionV>
            <wp:extent cx="6032500" cy="57785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AEF">
        <w:rPr>
          <w:lang w:val="en-US"/>
        </w:rPr>
        <w:t xml:space="preserve">The diagram below presents </w:t>
      </w:r>
      <w:r w:rsidR="009132D3">
        <w:rPr>
          <w:lang w:val="en-US"/>
        </w:rPr>
        <w:t xml:space="preserve">components </w:t>
      </w:r>
      <w:r w:rsidR="00973965">
        <w:rPr>
          <w:lang w:val="en-US"/>
        </w:rPr>
        <w:t>that make up the whole product and</w:t>
      </w:r>
      <w:r w:rsidR="00E00AEF">
        <w:rPr>
          <w:lang w:val="en-US"/>
        </w:rPr>
        <w:t xml:space="preserve"> used </w:t>
      </w:r>
      <w:r w:rsidR="00B357FB">
        <w:rPr>
          <w:lang w:val="en-US"/>
        </w:rPr>
        <w:t>in</w:t>
      </w:r>
      <w:r w:rsidR="00E00AEF">
        <w:rPr>
          <w:lang w:val="en-US"/>
        </w:rPr>
        <w:t xml:space="preserve"> development.</w:t>
      </w:r>
    </w:p>
    <w:p w:rsidR="00010A6C" w:rsidRPr="00010A6C" w:rsidRDefault="00010A6C" w:rsidP="00010A6C">
      <w:pPr>
        <w:jc w:val="center"/>
      </w:pPr>
    </w:p>
    <w:p w:rsidR="00010A6C" w:rsidRPr="00010A6C" w:rsidRDefault="00010A6C" w:rsidP="00010A6C">
      <w:pPr>
        <w:rPr>
          <w:lang w:val="en-US"/>
        </w:rPr>
      </w:pPr>
    </w:p>
    <w:p w:rsidR="00010A6C" w:rsidRPr="00010A6C" w:rsidRDefault="00010A6C" w:rsidP="00010A6C">
      <w:pPr>
        <w:rPr>
          <w:lang w:val="en-US"/>
        </w:rPr>
      </w:pPr>
    </w:p>
    <w:p w:rsidR="00010A6C" w:rsidRPr="00010A6C" w:rsidRDefault="00010A6C" w:rsidP="00010A6C">
      <w:pPr>
        <w:rPr>
          <w:lang w:val="en-US"/>
        </w:rPr>
      </w:pPr>
    </w:p>
    <w:p w:rsidR="00010A6C" w:rsidRPr="00010A6C" w:rsidRDefault="00010A6C" w:rsidP="00010A6C">
      <w:pPr>
        <w:rPr>
          <w:lang w:val="en-US"/>
        </w:rPr>
      </w:pPr>
    </w:p>
    <w:p w:rsidR="00BF0F00" w:rsidRPr="00010A6C" w:rsidRDefault="00EA0F2C" w:rsidP="00240D33">
      <w:r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val="en-US"/>
        </w:rPr>
        <w:lastRenderedPageBreak/>
        <w:t xml:space="preserve">Sequence </w:t>
      </w:r>
      <w:r w:rsidR="00BF0F00">
        <w:rPr>
          <w:rFonts w:asciiTheme="majorHAnsi" w:eastAsiaTheme="majorEastAsia" w:hAnsiTheme="majorHAnsi" w:cstheme="majorBidi"/>
          <w:b/>
          <w:color w:val="454541" w:themeColor="text2" w:themeTint="E6"/>
          <w:sz w:val="44"/>
          <w:szCs w:val="32"/>
          <w:lang w:val="en-US"/>
        </w:rPr>
        <w:t>diagram</w:t>
      </w:r>
    </w:p>
    <w:p w:rsidR="00BF0F00" w:rsidRPr="00010A6C" w:rsidRDefault="00BF0F00" w:rsidP="00240D33">
      <w:r>
        <w:rPr>
          <w:lang w:val="en-US"/>
        </w:rPr>
        <w:t>The diagram below presents</w:t>
      </w:r>
      <w:r w:rsidR="00C17B60">
        <w:rPr>
          <w:lang w:val="en-US"/>
        </w:rPr>
        <w:t xml:space="preserve"> Sequence diagram</w:t>
      </w:r>
      <w:r w:rsidR="00FC19CF">
        <w:rPr>
          <w:lang w:val="en-US"/>
        </w:rPr>
        <w:t xml:space="preserve"> </w:t>
      </w:r>
      <w:r>
        <w:rPr>
          <w:lang w:val="en-US"/>
        </w:rPr>
        <w:t xml:space="preserve">used in </w:t>
      </w:r>
      <w:r w:rsidR="00FC19CF">
        <w:rPr>
          <w:lang w:val="en-US"/>
        </w:rPr>
        <w:t xml:space="preserve">project </w:t>
      </w:r>
      <w:r>
        <w:rPr>
          <w:lang w:val="en-US"/>
        </w:rPr>
        <w:t>development.</w:t>
      </w:r>
    </w:p>
    <w:p w:rsidR="00513526" w:rsidRPr="00513526" w:rsidRDefault="00FC19CF" w:rsidP="00C5330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254901</wp:posOffset>
            </wp:positionV>
            <wp:extent cx="4085590" cy="7740015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3526" w:rsidRPr="00513526">
      <w:footerReference w:type="default" r:id="rId10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C44" w:rsidRDefault="00BE4C44">
      <w:pPr>
        <w:spacing w:after="0" w:line="240" w:lineRule="auto"/>
      </w:pPr>
      <w:r>
        <w:separator/>
      </w:r>
    </w:p>
  </w:endnote>
  <w:endnote w:type="continuationSeparator" w:id="0">
    <w:p w:rsidR="00BE4C44" w:rsidRDefault="00BE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358" w:rsidRDefault="00E44008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C44" w:rsidRDefault="00BE4C44">
      <w:pPr>
        <w:spacing w:after="0" w:line="240" w:lineRule="auto"/>
      </w:pPr>
      <w:r>
        <w:separator/>
      </w:r>
    </w:p>
  </w:footnote>
  <w:footnote w:type="continuationSeparator" w:id="0">
    <w:p w:rsidR="00BE4C44" w:rsidRDefault="00BE4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8126023C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518A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1605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8A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0C7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5E2B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8E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26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E5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26DAC9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16EE716">
      <w:start w:val="1"/>
      <w:numFmt w:val="lowerLetter"/>
      <w:lvlText w:val="%2."/>
      <w:lvlJc w:val="left"/>
      <w:pPr>
        <w:ind w:left="1440" w:hanging="360"/>
      </w:pPr>
    </w:lvl>
    <w:lvl w:ilvl="2" w:tplc="B4F25496">
      <w:start w:val="1"/>
      <w:numFmt w:val="lowerRoman"/>
      <w:lvlText w:val="%3."/>
      <w:lvlJc w:val="right"/>
      <w:pPr>
        <w:ind w:left="2160" w:hanging="180"/>
      </w:pPr>
    </w:lvl>
    <w:lvl w:ilvl="3" w:tplc="8860647E">
      <w:start w:val="1"/>
      <w:numFmt w:val="decimal"/>
      <w:lvlText w:val="%4."/>
      <w:lvlJc w:val="left"/>
      <w:pPr>
        <w:ind w:left="2880" w:hanging="360"/>
      </w:pPr>
    </w:lvl>
    <w:lvl w:ilvl="4" w:tplc="8C82D266">
      <w:start w:val="1"/>
      <w:numFmt w:val="lowerLetter"/>
      <w:lvlText w:val="%5."/>
      <w:lvlJc w:val="left"/>
      <w:pPr>
        <w:ind w:left="3600" w:hanging="360"/>
      </w:pPr>
    </w:lvl>
    <w:lvl w:ilvl="5" w:tplc="12280736">
      <w:start w:val="1"/>
      <w:numFmt w:val="lowerRoman"/>
      <w:lvlText w:val="%6."/>
      <w:lvlJc w:val="right"/>
      <w:pPr>
        <w:ind w:left="4320" w:hanging="180"/>
      </w:pPr>
    </w:lvl>
    <w:lvl w:ilvl="6" w:tplc="F7C61CF8">
      <w:start w:val="1"/>
      <w:numFmt w:val="decimal"/>
      <w:lvlText w:val="%7."/>
      <w:lvlJc w:val="left"/>
      <w:pPr>
        <w:ind w:left="5040" w:hanging="360"/>
      </w:pPr>
    </w:lvl>
    <w:lvl w:ilvl="7" w:tplc="C7E8AE86" w:tentative="1">
      <w:start w:val="1"/>
      <w:numFmt w:val="lowerLetter"/>
      <w:lvlText w:val="%8."/>
      <w:lvlJc w:val="left"/>
      <w:pPr>
        <w:ind w:left="5760" w:hanging="360"/>
      </w:pPr>
    </w:lvl>
    <w:lvl w:ilvl="8" w:tplc="CAD626A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63"/>
    <w:rsid w:val="00010A6C"/>
    <w:rsid w:val="00014AFD"/>
    <w:rsid w:val="00037C4C"/>
    <w:rsid w:val="000D054A"/>
    <w:rsid w:val="001C460D"/>
    <w:rsid w:val="0021028D"/>
    <w:rsid w:val="00325983"/>
    <w:rsid w:val="004E791F"/>
    <w:rsid w:val="00513526"/>
    <w:rsid w:val="005C2A68"/>
    <w:rsid w:val="006802C2"/>
    <w:rsid w:val="006B72E4"/>
    <w:rsid w:val="006D1D2B"/>
    <w:rsid w:val="00797FF2"/>
    <w:rsid w:val="00807408"/>
    <w:rsid w:val="009132D3"/>
    <w:rsid w:val="00973965"/>
    <w:rsid w:val="009B131B"/>
    <w:rsid w:val="009D791F"/>
    <w:rsid w:val="00A857F0"/>
    <w:rsid w:val="00AE62BC"/>
    <w:rsid w:val="00B357FB"/>
    <w:rsid w:val="00BE4C44"/>
    <w:rsid w:val="00BF0F00"/>
    <w:rsid w:val="00C17B60"/>
    <w:rsid w:val="00C93735"/>
    <w:rsid w:val="00D210B0"/>
    <w:rsid w:val="00D44E63"/>
    <w:rsid w:val="00DF6D01"/>
    <w:rsid w:val="00E00AEF"/>
    <w:rsid w:val="00E44008"/>
    <w:rsid w:val="00E760AD"/>
    <w:rsid w:val="00EA0F2C"/>
    <w:rsid w:val="00EB09B9"/>
    <w:rsid w:val="00F72FFB"/>
    <w:rsid w:val="00F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EF9A"/>
  <w15:docId w15:val="{8C766114-E86B-8C4D-98E5-11E0A921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uk-UA" w:eastAsia="ja-JP" w:bidi="uk-U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A9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Назва Знак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a6">
    <w:name w:val="Підзаголовок Знак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Цитата Знак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Насичена цитата Знак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hdan\Documents\%7b64D615E5-27F6-524A-BC62-DAA74AE8A5C6%7dtf16392100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{64D615E5-27F6-524A-BC62-DAA74AE8A5C6}tf16392100</Template>
  <TotalTime>1</TotalTime>
  <Pages>3</Pages>
  <Words>306</Words>
  <Characters>175</Characters>
  <Application>Microsoft Office Word</Application>
  <DocSecurity>0</DocSecurity>
  <Lines>1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Bohdan Bihanskyi</cp:lastModifiedBy>
  <cp:revision>4</cp:revision>
  <dcterms:created xsi:type="dcterms:W3CDTF">2019-03-26T20:50:00Z</dcterms:created>
  <dcterms:modified xsi:type="dcterms:W3CDTF">2019-03-26T21:00:00Z</dcterms:modified>
</cp:coreProperties>
</file>